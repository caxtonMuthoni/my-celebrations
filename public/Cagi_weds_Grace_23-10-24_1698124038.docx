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media/image_rId18_document.jpeg" ContentType="image/jpeg"/>
  <Override PartName="/word/media/image_rId19_document.png" ContentType="image/png"/>
  <Override PartName="/word/media/image_rId20_document.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CDEB" w14:textId="77777777" w:rsidR="00207FAC" w:rsidRDefault="00207FAC" w:rsidP="00207FAC">
      <w:r w:rsidRPr="004D3D18">
        <w:rPr>
          <w:noProof/>
          <w:highlight w:val="yellow"/>
        </w:rPr>
        <mc:AlternateContent>
          <mc:Choice Requires="wpg">
            <w:drawing>
              <wp:anchor distT="0" distB="0" distL="114300" distR="114300" simplePos="0" relativeHeight="251659264" behindDoc="1" locked="1" layoutInCell="1" allowOverlap="1" wp14:anchorId="034A6243" wp14:editId="58F9D83E">
                <wp:simplePos x="0" y="0"/>
                <wp:positionH relativeFrom="column">
                  <wp:posOffset>-685800</wp:posOffset>
                </wp:positionH>
                <wp:positionV relativeFrom="paragraph">
                  <wp:posOffset>-914400</wp:posOffset>
                </wp:positionV>
                <wp:extent cx="7772400" cy="10058400"/>
                <wp:effectExtent l="0" t="0" r="0" b="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1" name="Rectangle 1">
                          <a:extLst>
                            <a:ext uri="{C183D7F6-B498-43B3-948B-1728B52AA6E4}">
                              <adec:decorative xmlns:adec="http://schemas.microsoft.com/office/drawing/2017/decorative" val="1"/>
                            </a:ext>
                          </a:extLst>
                        </wps:cNvPr>
                        <wps:cNvSpPr/>
                        <wps:spPr>
                          <a:xfrm>
                            <a:off x="0" y="0"/>
                            <a:ext cx="7772400" cy="10058400"/>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7">
                          <a:extLst>
                            <a:ext uri="{C183D7F6-B498-43B3-948B-1728B52AA6E4}">
                              <adec:decorative xmlns:adec="http://schemas.microsoft.com/office/drawing/2017/decorative" val="1"/>
                            </a:ext>
                          </a:extLst>
                        </wps:cNvPr>
                        <wps:cNvSpPr/>
                        <wps:spPr>
                          <a:xfrm>
                            <a:off x="0" y="0"/>
                            <a:ext cx="7772400" cy="10058400"/>
                          </a:xfrm>
                          <a:prstGeom prst="rect">
                            <a:avLst/>
                          </a:prstGeom>
                          <a:solidFill>
                            <a:schemeClr val="accent3">
                              <a:lumMod val="10000"/>
                              <a:lumOff val="90000"/>
                              <a:alpha val="3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Graphic 5">
                            <a:extLst>
                              <a:ext uri="{C183D7F6-B498-43B3-948B-1728B52AA6E4}">
                                <adec:decorative xmlns:adec="http://schemas.microsoft.com/office/drawing/2017/decorative" val="1"/>
                              </a:ext>
                            </a:extLst>
                          </pic:cNvPr>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518160" y="381000"/>
                            <a:ext cx="6731635" cy="907415"/>
                          </a:xfrm>
                          <a:prstGeom prst="rect">
                            <a:avLst/>
                          </a:prstGeom>
                        </pic:spPr>
                      </pic:pic>
                      <pic:pic xmlns:pic="http://schemas.openxmlformats.org/drawingml/2006/picture">
                        <pic:nvPicPr>
                          <pic:cNvPr id="4" name="Graphic 4">
                            <a:extLst>
                              <a:ext uri="{C183D7F6-B498-43B3-948B-1728B52AA6E4}">
                                <adec:decorative xmlns:adec="http://schemas.microsoft.com/office/drawing/2017/decorative" val="1"/>
                              </a:ext>
                            </a:extLst>
                          </pic:cNvPr>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1661160" y="2979420"/>
                            <a:ext cx="4452620" cy="607060"/>
                          </a:xfrm>
                          <a:prstGeom prst="rect">
                            <a:avLst/>
                          </a:prstGeom>
                        </pic:spPr>
                      </pic:pic>
                      <pic:pic xmlns:pic="http://schemas.openxmlformats.org/drawingml/2006/picture">
                        <pic:nvPicPr>
                          <pic:cNvPr id="6" name="Graphic 6">
                            <a:extLst>
                              <a:ext uri="{C183D7F6-B498-43B3-948B-1728B52AA6E4}">
                                <adec:decorative xmlns:adec="http://schemas.microsoft.com/office/drawing/2017/decorative" val="1"/>
                              </a:ext>
                            </a:extLst>
                          </pic:cNvPr>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556260" y="8702040"/>
                            <a:ext cx="6656070" cy="907415"/>
                          </a:xfrm>
                          <a:prstGeom prst="rect">
                            <a:avLst/>
                          </a:prstGeom>
                        </pic:spPr>
                      </pic:pic>
                    </wpg:wgp>
                  </a:graphicData>
                </a:graphic>
              </wp:anchor>
            </w:drawing>
          </mc:Choice>
          <mc:Fallback>
            <w:pict>
              <v:group w14:anchorId="7A7E8A46" id="Group 2" o:spid="_x0000_s1026" style="position:absolute;margin-left:-54pt;margin-top:-1in;width:612pt;height:11in;z-index:-251657216" coordsize="77724,100584"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">
                <v:rect id="Rectangle 1" o:spid="_x0000_s1027"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" stroked="f" strokeweight="1pt">
                  <v:fill r:id="rId12" o:title="" recolor="t" rotate="t" type="frame"/>
                </v:rect>
                <v:rect id="Rectangle 7" o:spid="_x0000_s1028"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" fillcolor="#d5e8ff [342]" stroked="f" strokeweight="1pt">
                  <v:fill opacity="22873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5" o:spid="_x0000_s1029" type="#_x0000_t75" style="position:absolute;left:5181;top:3810;width:67316;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">
                  <v:imagedata r:id="rId13" o:title=""/>
                </v:shape>
                <v:shape id="Graphic 4" o:spid="_x0000_s1030" type="#_x0000_t75" style="position:absolute;left:16611;top:29794;width:44526;height:6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">
                  <v:imagedata r:id="rId14" o:title=""/>
                </v:shape>
                <v:shape id="Graphic 6" o:spid="_x0000_s1031" type="#_x0000_t75" style="position:absolute;left:5562;top:87020;width:66561;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">
                  <v:imagedata r:id="rId14" o:title=""/>
                </v:shape>
                <w10:anchorlock/>
              </v:group>
            </w:pict>
          </mc:Fallback>
        </mc:AlternateContent>
      </w:r>
    </w:p>
    <w:p w14:paraId="09179B4C" w14:textId="10687AF5" w:rsidR="009F42E5" w:rsidRPr="00027ADA" w:rsidRDefault="00C47DBE" w:rsidP="00D84391">
      <w:pPr>
        <w:pStyle w:val="Title"/>
      </w:pPr>
      <w:r>
        <w:t>Cagi weds Grace</w:t>
      </w:r>
    </w:p>
    <w:p w14:paraId="69AD6DCD" w14:textId="590DF9B9" w:rsidR="007C3379" w:rsidRPr="00267D53" w:rsidRDefault="007C3379" w:rsidP="00F54630">
      <w:pPr>
        <w:pStyle w:val="Heading1"/>
      </w:pPr>
    </w:p>
    <w:p w14:paraId="334E64D9" w14:textId="77777777" w:rsidR="00C47DBE" w:rsidRPr="00F878AB" w:rsidRDefault="00C47DBE" w:rsidP="00F878AB">
      <w:pPr>
        <w:pStyle w:val="Heading2"/>
      </w:pPr>
    </w:p>
    <w:p w14:paraId="67EAEDF6" w14:textId="77777777" w:rsidR="00F878AB" w:rsidRDefault="00F878AB" w:rsidP="00027ADA"/>
    <w:p w14:paraId="39A42873" w14:textId="77777777" w:rsidR="00F878AB" w:rsidRDefault="00F878AB" w:rsidP="00027ADA"/>
    <w:p w14:paraId="3942150F" w14:textId="77777777" w:rsidR="00F878AB" w:rsidRDefault="00F878AB" w:rsidP="00027ADA"/>
    <w:p w14:paraId="17CFCD7F" w14:textId="77777777" w:rsidR="00F878AB" w:rsidRDefault="00F878AB" w:rsidP="00027ADA"/>
    <w:p w14:paraId="3BBA5387" w14:textId="77777777" w:rsidR="00F878AB" w:rsidRDefault="00F878AB" w:rsidP="00027ADA"/>
    <w:p w14:paraId="4A168CE3" w14:textId="1A0B39EF" w:rsidR="00C47DBE" w:rsidRDefault="00C47DBE" w:rsidP="00D84391">
      <w:pPr>
        <w:pStyle w:val="Heading2"/>
      </w:pPr>
      <w:r>
        <w:t>What a beautiful morning of the wedding</w:t>
      </w:r>
    </w:p>
    <w:p w14:paraId="3C9A471F" w14:textId="05A7441C" w:rsidR="00F878AB" w:rsidRDefault="00F878AB" w:rsidP="00027ADA"/>
    <w:p w14:paraId="7CECA376" w14:textId="77777777" w:rsidR="00F878AB" w:rsidRDefault="00F878AB" w:rsidP="00027ADA"/>
    <w:p w14:paraId="35A1D826" w14:textId="77777777" w:rsidR="00C47DBE" w:rsidRDefault="00C47DBE">
      <w:r>
        <w:br w:type="page"/>
      </w:r>
    </w:p>
    <w:p w14:paraId="7FBF1B91" w14:textId="77777777" w:rsidR="0000342B" w:rsidRDefault="0000342B" w:rsidP="00C47DBE">
      <w:pPr>
        <w:spacing w:line="240" w:lineRule="auto"/>
        <w:sectPr w:rsidR="0000342B" w:rsidSect="00C47DBE">
          <w:pgSz w:w="12240" w:h="15840" w:code="1"/>
          <w:pgMar w:top="1440" w:right="1080" w:bottom="720" w:left="1080" w:header="360" w:footer="360" w:gutter="0"/>
          <w:pgBorders w:display="notFirstPage" w:offsetFrom="page">
            <w:top w:val="dashSmallGap" w:sz="4" w:space="24" w:color="002754" w:themeColor="accent3"/>
            <w:left w:val="dashSmallGap" w:sz="4" w:space="24" w:color="002754" w:themeColor="accent3"/>
            <w:bottom w:val="dashSmallGap" w:sz="4" w:space="24" w:color="002754" w:themeColor="accent3"/>
            <w:right w:val="dashSmallGap" w:sz="4" w:space="24" w:color="002754" w:themeColor="accent3"/>
          </w:pgBorders>
          <w:cols w:space="708"/>
          <w:docGrid w:linePitch="435"/>
        </w:sectPr>
      </w:pPr>
    </w:p>
    <w:p w14:paraId="08928061" w14:textId="77777777" w:rsidR="00C47DBE" w:rsidRDefault="00C47DBE" w:rsidP="00C47DBE">
      <w:pPr>
        <w:spacing w:line="240" w:lineRule="auto"/>
      </w:pPr>
      <w:r>
        <w:lastRenderedPageBreak/>
        <w:t/>
        <w:pict>
          <v:shape type="#_x0000_t75" style="width:250px;height:250px" stroked="f">
            <v:imagedata r:id="rId18" o:title=""/>
          </v:shape>
        </w:pict>
        <w:t/>
      </w:r>
    </w:p>
    <w:p w14:paraId="7753BA2A" w14:textId="77777777" w:rsidR="00C47DBE" w:rsidRDefault="00C47DBE" w:rsidP="00C47DBE">
      <w:pPr>
        <w:spacing w:line="240" w:lineRule="auto"/>
      </w:pPr>
    </w:p>
    <w:p w14:paraId="6219CE8C" w14:textId="77777777" w:rsidR="00C47DBE" w:rsidRDefault="00C47DBE" w:rsidP="00C47DBE">
      <w:pPr>
        <w:spacing w:line="240" w:lineRule="auto"/>
        <w:rPr>
          <w:sz w:val="24"/>
          <w:szCs w:val="24"/>
        </w:rPr>
      </w:pPr>
      <w:r w:rsidRPr="004F6EB4">
        <w:rPr>
          <w:sz w:val="24"/>
          <w:szCs w:val="24"/>
        </w:rPr>
        <w:t>What a beautiful morning of the wedding</w:t>
      </w:r>
    </w:p>
    <w:p w14:paraId="1315C347" w14:textId="77777777" w:rsidR="00C47DBE" w:rsidRDefault="00C47DBE" w:rsidP="00C47DBE"/>
    <w:p w14:paraId="44F13C48" w14:textId="77777777" w:rsidR="00C47DBE" w:rsidRDefault="00C47DBE" w:rsidP="00C47DBE"/>
    <w:p w14:paraId="75A2668D" w14:textId="77777777" w:rsidR="00C47DBE" w:rsidRDefault="00C47DBE" w:rsidP="00C47DBE">
      <w:pPr>
        <w:rPr>
          <w:i/>
          <w:iCs/>
          <w:caps/>
        </w:rPr>
      </w:pPr>
      <w:r w:rsidRPr="0048187E">
        <w:rPr>
          <w:i/>
          <w:iCs/>
        </w:rPr>
        <w:t>By, Caxton Muthoni</w:t>
      </w:r>
    </w:p>
    <w:p w14:paraId="775E6B8A" w14:textId="2D762A1C" w:rsidR="00C47DBE" w:rsidRDefault="00C47DBE">
      <w:r>
        <w:br w:type="page"/>
      </w:r>
    </w:p>
    <w:tbl>
      <w:tblGrid>
        <w:gridCol/>
      </w:tblGrid>
      <w:tr>
        <w:trPr/>
        <w:tc>
          <w:tcPr/>
          <w:p>
            <w:pPr/>
            <w:r>
              <w:rPr/>
              <w:t xml:space="preserve">Congratulations on your wedding! Wishing you both a lifetime of love, happiness, and adventures together. May your love continue to grow and your bond become even stronger with each passing day. May your wedding day be the beginning of a beautiful journey filled with joy, laughter, and endless love. Cheers to a lifetime of love and happiness!</w:t>
            </w:r>
          </w:p>
        </w:tc>
      </w:tr>
    </w:tbl>
    <w:p w14:paraId="293A3643" w14:textId="7C0C684F" w:rsidR="00C47DBE" w:rsidRDefault="00C47DBE">
      <w:r>
        <w:br w:type="page"/>
      </w:r>
    </w:p>
    <w:p w14:paraId="6C464B98" w14:textId="77777777" w:rsidR="00B35AFE" w:rsidRDefault="00B35AFE" w:rsidP="00D84391">
      <w:pPr>
        <w:pStyle w:val="Title"/>
      </w:pPr>
      <w:r>
        <w:lastRenderedPageBreak/>
        <w:t>Book Images</w:t>
      </w:r>
    </w:p>
    <w:p w14:paraId="5FCEE719" w14:textId="77777777" w:rsidR="00B35AFE" w:rsidRDefault="00B35AFE" w:rsidP="00B35AFE"/>
    <w:p w14:paraId="3EBC4D3F" w14:textId="77777777" w:rsidR="00B35AFE"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404040"/>
          <w:sz w:val="22"/>
          <w:szCs w:val="22"/>
        </w:rPr>
      </w:pPr>
    </w:p>
    <w:p w14:paraId="58EC30D8" w14:textId="77777777" w:rsidR="00B35AFE"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404040"/>
          <w:sz w:val="22"/>
          <w:szCs w:val="22"/>
        </w:rPr>
      </w:pPr>
    </w:p>
    <w:p w14:paraId="781AA8D4" w14:textId="77777777" w:rsidR="00B35AFE"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404040"/>
          <w:sz w:val="22"/>
          <w:szCs w:val="22"/>
        </w:rPr>
      </w:pPr>
      <w:r w:rsidRPr="002465E7">
        <w:rPr>
          <w:rFonts w:eastAsia="Times New Roman" w:cs="Courier New"/>
          <w:color w:val="666666"/>
          <w:sz w:val="22"/>
          <w:szCs w:val="22"/>
        </w:rPr>
        <w:t/>
        <w:pict>
          <v:shape type="#_x0000_t75" style="width:350px;height:102.76595744681px" stroked="f">
            <v:imagedata r:id="rId19" o:title=""/>
          </v:shape>
        </w:pict>
        <w:t/>
      </w:r>
    </w:p>
    <w:p w14:paraId="31CBCF78" w14:textId="77777777" w:rsidR="00B35AFE"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404040"/>
          <w:sz w:val="22"/>
          <w:szCs w:val="22"/>
        </w:rPr>
      </w:pPr>
    </w:p>
    <w:p w14:paraId="72E2EB35" w14:textId="77777777" w:rsidR="00B35AFE"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eastAsia="Times New Roman" w:cs="Courier New"/>
          <w:i/>
          <w:iCs/>
          <w:color w:val="404040"/>
        </w:rPr>
      </w:pPr>
      <w:r w:rsidRPr="002465E7">
        <w:rPr>
          <w:rFonts w:eastAsia="Times New Roman" w:cs="Courier New"/>
          <w:i/>
          <w:iCs/>
          <w:color w:val="666666"/>
        </w:rPr>
        <w:t/>
      </w:r>
    </w:p>
    <w:p w14:paraId="06664E70" w14:textId="77777777" w:rsidR="00B35AFE"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eastAsia="Times New Roman" w:cs="Courier New"/>
          <w:i/>
          <w:iCs/>
          <w:color w:val="404040"/>
        </w:rPr>
      </w:pPr>
    </w:p>
    <w:p w14:paraId="1DDBCDAC" w14:textId="77777777" w:rsidR="00B35AFE"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404040"/>
          <w:sz w:val="22"/>
          <w:szCs w:val="22"/>
        </w:rPr>
      </w:pPr>
      <w:r w:rsidRPr="002465E7">
        <w:rPr>
          <w:rFonts w:eastAsia="Times New Roman" w:cs="Courier New"/>
          <w:color w:val="666666"/>
          <w:sz w:val="22"/>
          <w:szCs w:val="22"/>
        </w:rPr>
        <w:t/>
        <w:pict>
          <v:shape type="#_x0000_t75" style="width:350px;height:247.33333333333px" stroked="f">
            <v:imagedata r:id="rId20" o:title=""/>
          </v:shape>
        </w:pict>
        <w:t/>
      </w:r>
    </w:p>
    <w:p w14:paraId="146DEEB1" w14:textId="77777777" w:rsidR="00B35AFE"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404040"/>
          <w:sz w:val="22"/>
          <w:szCs w:val="22"/>
        </w:rPr>
      </w:pPr>
    </w:p>
    <w:p w14:paraId="586AC069" w14:textId="77777777" w:rsidR="00B35AFE" w:rsidRPr="002465E7"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i/>
          <w:iCs/>
          <w:color w:val="404040"/>
        </w:rPr>
      </w:pPr>
      <w:r w:rsidRPr="002465E7">
        <w:rPr>
          <w:rFonts w:eastAsia="Times New Roman" w:cs="Courier New"/>
          <w:i/>
          <w:iCs/>
          <w:color w:val="666666"/>
        </w:rPr>
        <w:t/>
      </w:r>
    </w:p>
    <w:p w14:paraId="12645A42" w14:textId="77777777" w:rsidR="00B35AFE" w:rsidRPr="002465E7"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404040"/>
          <w:sz w:val="22"/>
          <w:szCs w:val="22"/>
        </w:rPr>
      </w:pPr>
    </w:p>
    <w:p w14:paraId="2EE74ED9" w14:textId="77777777" w:rsidR="00B35AFE"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666666"/>
          <w:sz w:val="22"/>
          <w:szCs w:val="22"/>
        </w:rPr>
      </w:pPr>
    </w:p>
    <w:p w14:paraId="0001A515" w14:textId="77777777" w:rsidR="00B35AFE"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404040"/>
          <w:sz w:val="22"/>
          <w:szCs w:val="22"/>
        </w:rPr>
      </w:pPr>
    </w:p>
    <w:p w14:paraId="5A26D98A" w14:textId="77777777" w:rsidR="00B35AFE" w:rsidRDefault="00B35AFE" w:rsidP="00B3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eastAsia="Times New Roman" w:cs="Courier New"/>
          <w:color w:val="404040"/>
          <w:sz w:val="22"/>
          <w:szCs w:val="22"/>
        </w:rPr>
      </w:pPr>
    </w:p>
    <w:p w14:paraId="1F7464D8" w14:textId="77777777" w:rsidR="00B35AFE" w:rsidRPr="00A77C51" w:rsidRDefault="00B35AFE" w:rsidP="00D84391">
      <w:pPr>
        <w:pStyle w:val="Title"/>
        <w:rPr>
          <w:color w:val="B4577A" w:themeColor="accent1"/>
          <w:sz w:val="32"/>
          <w:szCs w:val="32"/>
        </w:rPr>
      </w:pPr>
      <w:r>
        <w:t>Friend Images</w:t>
      </w:r>
    </w:p>
    <w:p w14:paraId="4F4D6E69" w14:textId="77777777" w:rsidR="00B35AFE" w:rsidRDefault="00B35AFE" w:rsidP="00B35AFE">
      <w:pPr>
        <w:rPr>
          <w:rFonts w:eastAsia="Times New Roman" w:cs="Courier New"/>
          <w:color w:val="404040"/>
          <w:sz w:val="22"/>
          <w:szCs w:val="22"/>
        </w:rPr>
      </w:pPr>
    </w:p>
    <w:p w14:paraId="644FE6CE" w14:textId="77777777" w:rsidR="00B35AFE" w:rsidRDefault="00B35AFE" w:rsidP="00B35AFE">
      <w:pPr>
        <w:rPr>
          <w:rFonts w:eastAsia="Times New Roman" w:cs="Courier New"/>
          <w:color w:val="404040"/>
          <w:sz w:val="22"/>
          <w:szCs w:val="22"/>
        </w:rPr>
      </w:pPr>
    </w:p>
    <w:p w14:paraId="2F8A4373" w14:textId="77777777" w:rsidR="00C47DBE" w:rsidRDefault="00C47DBE" w:rsidP="00D84391">
      <w:pPr>
        <w:pStyle w:val="Title"/>
        <w:jc w:val="both"/>
        <w:rPr>
          <w:rFonts w:eastAsia="Times New Roman"/>
        </w:rPr>
      </w:pPr>
    </w:p>
    <w:p w14:paraId="664A681F" w14:textId="77777777" w:rsidR="00C47DBE" w:rsidRPr="00E91FF0" w:rsidRDefault="00C47DBE" w:rsidP="00D84391">
      <w:pPr>
        <w:pStyle w:val="Title"/>
        <w:rPr>
          <w:rFonts w:eastAsia="Times New Roman"/>
        </w:rPr>
      </w:pPr>
      <w:r w:rsidRPr="00E91FF0">
        <w:t>Book Messages</w:t>
      </w:r>
    </w:p>
    <w:p w14:paraId="4F894E55" w14:textId="77777777" w:rsidR="00C47DBE" w:rsidRDefault="00C47DBE" w:rsidP="00C47DBE">
      <w:pPr>
        <w:pStyle w:val="Heading1"/>
        <w:spacing w:after="0"/>
      </w:pPr>
    </w:p>
    <w:p w14:paraId="63A1673C" w14:textId="77777777" w:rsidR="00C47DBE" w:rsidRPr="00E70ADE" w:rsidRDefault="00C47DBE" w:rsidP="00C47DBE">
      <w:pPr>
        <w:jc w:val="left"/>
        <w:rPr>
          <w:caps/>
          <w:sz w:val="24"/>
          <w:szCs w:val="24"/>
        </w:rPr>
      </w:pPr>
    </w:p>
    <w:p w14:paraId="030A8F78" w14:textId="77777777" w:rsidR="00DA6120" w:rsidRDefault="00DA6120" w:rsidP="00027ADA"/>
    <w:p w14:paraId="2740FD83" w14:textId="0832074D" w:rsidR="0064086B" w:rsidRDefault="0064086B" w:rsidP="0025395B"/>
    <w:sectPr w:rsidR="0064086B" w:rsidSect="00C47DBE">
      <w:headerReference w:type="default" r:id="rId15"/>
      <w:pgSz w:w="12240" w:h="15840" w:code="1"/>
      <w:pgMar w:top="1440" w:right="1080" w:bottom="720" w:left="1080" w:header="360" w:footer="360" w:gutter="0"/>
      <w:pgBorders w:display="notFirstPage" w:offsetFrom="page">
        <w:top w:val="dashSmallGap" w:sz="4" w:space="24" w:color="002754" w:themeColor="accent3"/>
        <w:left w:val="dashSmallGap" w:sz="4" w:space="24" w:color="002754" w:themeColor="accent3"/>
        <w:bottom w:val="dashSmallGap" w:sz="4" w:space="24" w:color="002754" w:themeColor="accent3"/>
        <w:right w:val="dashSmallGap" w:sz="4" w:space="24" w:color="002754" w:themeColor="accent3"/>
      </w:pgBorders>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0D8AE" w14:textId="77777777" w:rsidR="00335167" w:rsidRDefault="00335167" w:rsidP="007D2655">
      <w:pPr>
        <w:spacing w:line="240" w:lineRule="auto"/>
      </w:pPr>
      <w:r>
        <w:separator/>
      </w:r>
    </w:p>
  </w:endnote>
  <w:endnote w:type="continuationSeparator" w:id="0">
    <w:p w14:paraId="24B2D0AB" w14:textId="77777777" w:rsidR="00335167" w:rsidRDefault="00335167" w:rsidP="007D26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C5A9A" w14:textId="77777777" w:rsidR="00335167" w:rsidRDefault="00335167" w:rsidP="007D2655">
      <w:pPr>
        <w:spacing w:line="240" w:lineRule="auto"/>
      </w:pPr>
      <w:r>
        <w:separator/>
      </w:r>
    </w:p>
  </w:footnote>
  <w:footnote w:type="continuationSeparator" w:id="0">
    <w:p w14:paraId="35AE3733" w14:textId="77777777" w:rsidR="00335167" w:rsidRDefault="00335167" w:rsidP="007D26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94602" w14:textId="797B2F16" w:rsidR="0000342B" w:rsidRDefault="008F27E7" w:rsidP="002A0633">
    <w:pPr>
      <w:pStyle w:val="Header"/>
      <w:tabs>
        <w:tab w:val="left" w:pos="4155"/>
        <w:tab w:val="center" w:pos="5040"/>
        <w:tab w:val="left" w:pos="5550"/>
      </w:tabs>
      <w:jc w:val="left"/>
    </w:pPr>
    <w:r>
      <w:rPr>
        <w:noProof/>
      </w:rPr>
      <w:drawing>
        <wp:anchor distT="0" distB="0" distL="114300" distR="114300" simplePos="0" relativeHeight="251658240" behindDoc="1" locked="0" layoutInCell="1" allowOverlap="1" wp14:anchorId="3E1E1CD1" wp14:editId="778218E0">
          <wp:simplePos x="0" y="0"/>
          <wp:positionH relativeFrom="column">
            <wp:posOffset>-3200400</wp:posOffset>
          </wp:positionH>
          <wp:positionV relativeFrom="paragraph">
            <wp:posOffset>-228600</wp:posOffset>
          </wp:positionV>
          <wp:extent cx="15098208" cy="10332000"/>
          <wp:effectExtent l="19050" t="0" r="27940" b="28702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BEBA8EAE-BF5A-486C-A8C5-ECC9F3942E4B}">
                        <a14:imgProps xmlns:a14="http://schemas.microsoft.com/office/drawing/2010/main">
                          <a14:imgLayer r:embed="rId2">
                            <a14:imgEffect>
                              <a14:artisticBlur/>
                            </a14:imgEffect>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3"/>
                      </a:ext>
                    </a:extLst>
                  </a:blip>
                  <a:srcRect t="15241" b="15241"/>
                  <a:stretch>
                    <a:fillRect/>
                  </a:stretch>
                </pic:blipFill>
                <pic:spPr>
                  <a:xfrm>
                    <a:off x="0" y="0"/>
                    <a:ext cx="15098208" cy="10332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1233A">
      <w:tab/>
    </w:r>
    <w:r w:rsidR="0001233A">
      <w:tab/>
    </w:r>
    <w:r w:rsidR="002A0633">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DBE"/>
    <w:rsid w:val="0000342B"/>
    <w:rsid w:val="0001233A"/>
    <w:rsid w:val="00027ADA"/>
    <w:rsid w:val="0009343A"/>
    <w:rsid w:val="00094F88"/>
    <w:rsid w:val="000A1B62"/>
    <w:rsid w:val="000F730F"/>
    <w:rsid w:val="001004FE"/>
    <w:rsid w:val="001206D0"/>
    <w:rsid w:val="001605AC"/>
    <w:rsid w:val="001D3180"/>
    <w:rsid w:val="001E6866"/>
    <w:rsid w:val="001E7B86"/>
    <w:rsid w:val="001F70F7"/>
    <w:rsid w:val="00207FAC"/>
    <w:rsid w:val="00212763"/>
    <w:rsid w:val="00216571"/>
    <w:rsid w:val="0021751F"/>
    <w:rsid w:val="002221AF"/>
    <w:rsid w:val="0025220B"/>
    <w:rsid w:val="0025395B"/>
    <w:rsid w:val="00261586"/>
    <w:rsid w:val="0026397A"/>
    <w:rsid w:val="00267D53"/>
    <w:rsid w:val="00275C63"/>
    <w:rsid w:val="002A0633"/>
    <w:rsid w:val="002D54D3"/>
    <w:rsid w:val="002D5D14"/>
    <w:rsid w:val="002D6730"/>
    <w:rsid w:val="002D75B9"/>
    <w:rsid w:val="003214C7"/>
    <w:rsid w:val="00335167"/>
    <w:rsid w:val="00364489"/>
    <w:rsid w:val="00367378"/>
    <w:rsid w:val="003954CD"/>
    <w:rsid w:val="003C3164"/>
    <w:rsid w:val="003E3395"/>
    <w:rsid w:val="003F142C"/>
    <w:rsid w:val="00411DCF"/>
    <w:rsid w:val="00426A41"/>
    <w:rsid w:val="004515F3"/>
    <w:rsid w:val="00466095"/>
    <w:rsid w:val="00473A89"/>
    <w:rsid w:val="00473D4A"/>
    <w:rsid w:val="004A3DB4"/>
    <w:rsid w:val="004D2D71"/>
    <w:rsid w:val="004D3D18"/>
    <w:rsid w:val="004F55AB"/>
    <w:rsid w:val="00506E4E"/>
    <w:rsid w:val="00523E52"/>
    <w:rsid w:val="005338E7"/>
    <w:rsid w:val="00556DE2"/>
    <w:rsid w:val="005650D0"/>
    <w:rsid w:val="00570128"/>
    <w:rsid w:val="00572FE4"/>
    <w:rsid w:val="00573592"/>
    <w:rsid w:val="00586805"/>
    <w:rsid w:val="0059786F"/>
    <w:rsid w:val="005B4FB5"/>
    <w:rsid w:val="005D0443"/>
    <w:rsid w:val="005D7848"/>
    <w:rsid w:val="00600AE8"/>
    <w:rsid w:val="006040F4"/>
    <w:rsid w:val="00611572"/>
    <w:rsid w:val="0061751D"/>
    <w:rsid w:val="00620923"/>
    <w:rsid w:val="00631AF9"/>
    <w:rsid w:val="00634D0A"/>
    <w:rsid w:val="0064086B"/>
    <w:rsid w:val="006464E6"/>
    <w:rsid w:val="00662211"/>
    <w:rsid w:val="00664B70"/>
    <w:rsid w:val="006926DA"/>
    <w:rsid w:val="006A4F34"/>
    <w:rsid w:val="006B0D5D"/>
    <w:rsid w:val="006B5027"/>
    <w:rsid w:val="006C3A85"/>
    <w:rsid w:val="006D3916"/>
    <w:rsid w:val="006D6A4A"/>
    <w:rsid w:val="00700C24"/>
    <w:rsid w:val="00701945"/>
    <w:rsid w:val="00706C04"/>
    <w:rsid w:val="007538BA"/>
    <w:rsid w:val="00767422"/>
    <w:rsid w:val="007A346A"/>
    <w:rsid w:val="007C3379"/>
    <w:rsid w:val="007D1A2E"/>
    <w:rsid w:val="007D2655"/>
    <w:rsid w:val="007F0275"/>
    <w:rsid w:val="007F19F5"/>
    <w:rsid w:val="00804D9B"/>
    <w:rsid w:val="0082129F"/>
    <w:rsid w:val="00852806"/>
    <w:rsid w:val="008B3005"/>
    <w:rsid w:val="008B32F6"/>
    <w:rsid w:val="008C256C"/>
    <w:rsid w:val="008D67A0"/>
    <w:rsid w:val="008F27E7"/>
    <w:rsid w:val="00901451"/>
    <w:rsid w:val="009156EC"/>
    <w:rsid w:val="0094287F"/>
    <w:rsid w:val="00945570"/>
    <w:rsid w:val="00967222"/>
    <w:rsid w:val="009D0FE2"/>
    <w:rsid w:val="009D1E12"/>
    <w:rsid w:val="009D4169"/>
    <w:rsid w:val="009D70D3"/>
    <w:rsid w:val="009F3EC6"/>
    <w:rsid w:val="009F42E5"/>
    <w:rsid w:val="00A00D90"/>
    <w:rsid w:val="00A220F8"/>
    <w:rsid w:val="00A26F62"/>
    <w:rsid w:val="00A52F99"/>
    <w:rsid w:val="00A75DD4"/>
    <w:rsid w:val="00A874C1"/>
    <w:rsid w:val="00A91CD5"/>
    <w:rsid w:val="00AF59BB"/>
    <w:rsid w:val="00B05680"/>
    <w:rsid w:val="00B1109F"/>
    <w:rsid w:val="00B35AFE"/>
    <w:rsid w:val="00B517E0"/>
    <w:rsid w:val="00B53A5D"/>
    <w:rsid w:val="00B713AB"/>
    <w:rsid w:val="00B86E6C"/>
    <w:rsid w:val="00BC7765"/>
    <w:rsid w:val="00BD2FC9"/>
    <w:rsid w:val="00BD4EAA"/>
    <w:rsid w:val="00C32A69"/>
    <w:rsid w:val="00C4628B"/>
    <w:rsid w:val="00C47DBE"/>
    <w:rsid w:val="00C62806"/>
    <w:rsid w:val="00C83ED3"/>
    <w:rsid w:val="00D03E9C"/>
    <w:rsid w:val="00D04276"/>
    <w:rsid w:val="00D26754"/>
    <w:rsid w:val="00D513B2"/>
    <w:rsid w:val="00D81EC6"/>
    <w:rsid w:val="00D84391"/>
    <w:rsid w:val="00D84D5E"/>
    <w:rsid w:val="00D97337"/>
    <w:rsid w:val="00DA6120"/>
    <w:rsid w:val="00DC4C0A"/>
    <w:rsid w:val="00DC5EA3"/>
    <w:rsid w:val="00E14F6F"/>
    <w:rsid w:val="00E2519D"/>
    <w:rsid w:val="00E3285C"/>
    <w:rsid w:val="00E3566B"/>
    <w:rsid w:val="00E36121"/>
    <w:rsid w:val="00E51913"/>
    <w:rsid w:val="00E741FB"/>
    <w:rsid w:val="00E90185"/>
    <w:rsid w:val="00E91FF0"/>
    <w:rsid w:val="00E977CA"/>
    <w:rsid w:val="00EE3976"/>
    <w:rsid w:val="00F17307"/>
    <w:rsid w:val="00F24993"/>
    <w:rsid w:val="00F42846"/>
    <w:rsid w:val="00F50A02"/>
    <w:rsid w:val="00F54630"/>
    <w:rsid w:val="00F64F98"/>
    <w:rsid w:val="00F651B8"/>
    <w:rsid w:val="00F8470B"/>
    <w:rsid w:val="00F878AB"/>
    <w:rsid w:val="00F97BA0"/>
    <w:rsid w:val="00F97C2B"/>
    <w:rsid w:val="00FA3F18"/>
    <w:rsid w:val="00FC5FCF"/>
    <w:rsid w:val="00FC684A"/>
    <w:rsid w:val="00FF14D7"/>
    <w:rsid w:val="00FF6F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F550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A67C52" w:themeColor="background2"/>
        <w:sz w:val="28"/>
        <w:szCs w:val="28"/>
        <w:lang w:val="ru-RU" w:eastAsia="en-US" w:bidi="ar-SA"/>
      </w:rPr>
    </w:rPrDefault>
    <w:pPrDefault>
      <w:pPr>
        <w:spacing w:before="120" w:line="276"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B1109F"/>
    <w:rPr>
      <w:color w:val="7C5C3D" w:themeColor="background2" w:themeShade="BF"/>
      <w:spacing w:val="14"/>
      <w:lang w:val="en-US"/>
    </w:rPr>
  </w:style>
  <w:style w:type="paragraph" w:styleId="Heading1">
    <w:name w:val="heading 1"/>
    <w:basedOn w:val="Normal"/>
    <w:next w:val="Normal"/>
    <w:link w:val="Heading1Char"/>
    <w:uiPriority w:val="9"/>
    <w:qFormat/>
    <w:rsid w:val="007A346A"/>
    <w:pPr>
      <w:keepNext/>
      <w:keepLines/>
      <w:spacing w:before="0" w:after="1200" w:line="204" w:lineRule="auto"/>
      <w:outlineLvl w:val="0"/>
    </w:pPr>
    <w:rPr>
      <w:rFonts w:eastAsiaTheme="majorEastAsia" w:cstheme="majorBidi"/>
      <w:spacing w:val="6"/>
      <w:sz w:val="38"/>
      <w:szCs w:val="32"/>
    </w:rPr>
  </w:style>
  <w:style w:type="paragraph" w:styleId="Heading2">
    <w:name w:val="heading 2"/>
    <w:basedOn w:val="Normal"/>
    <w:next w:val="Normal"/>
    <w:link w:val="Heading2Char"/>
    <w:autoRedefine/>
    <w:uiPriority w:val="9"/>
    <w:qFormat/>
    <w:rsid w:val="00F878AB"/>
    <w:pPr>
      <w:keepNext/>
      <w:keepLines/>
      <w:spacing w:before="360" w:after="160" w:line="240" w:lineRule="auto"/>
      <w:outlineLvl w:val="1"/>
    </w:pPr>
    <w:rPr>
      <w:rFonts w:asciiTheme="majorHAnsi" w:eastAsiaTheme="majorEastAsia" w:hAnsiTheme="majorHAnsi" w:cstheme="majorBidi"/>
      <w:b/>
      <w:color w:val="080733" w:themeColor="text2"/>
      <w:sz w:val="32"/>
      <w:szCs w:val="26"/>
    </w:rPr>
  </w:style>
  <w:style w:type="paragraph" w:styleId="Heading3">
    <w:name w:val="heading 3"/>
    <w:basedOn w:val="Normal"/>
    <w:next w:val="Normal"/>
    <w:link w:val="Heading3Char"/>
    <w:uiPriority w:val="9"/>
    <w:semiHidden/>
    <w:rsid w:val="00570128"/>
    <w:pPr>
      <w:keepNext/>
      <w:keepLines/>
      <w:spacing w:before="40"/>
      <w:outlineLvl w:val="2"/>
    </w:pPr>
    <w:rPr>
      <w:rFonts w:asciiTheme="majorHAnsi" w:eastAsiaTheme="majorEastAsia" w:hAnsiTheme="majorHAnsi" w:cstheme="majorBidi"/>
      <w:b/>
      <w:color w:val="B4577A" w:themeColor="accent1"/>
      <w:sz w:val="5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qFormat/>
    <w:rsid w:val="00F878AB"/>
    <w:pPr>
      <w:spacing w:before="480" w:line="204" w:lineRule="auto"/>
      <w:contextualSpacing/>
    </w:pPr>
    <w:rPr>
      <w:rFonts w:asciiTheme="majorHAnsi" w:eastAsiaTheme="majorEastAsia" w:hAnsiTheme="majorHAnsi" w:cstheme="majorBidi"/>
      <w:b/>
      <w:color w:val="080733" w:themeColor="text2"/>
      <w:spacing w:val="-10"/>
      <w:kern w:val="28"/>
      <w:sz w:val="52"/>
      <w:szCs w:val="56"/>
    </w:rPr>
  </w:style>
  <w:style w:type="character" w:customStyle="1" w:styleId="TitleChar">
    <w:name w:val="Title Char"/>
    <w:basedOn w:val="DefaultParagraphFont"/>
    <w:link w:val="Title"/>
    <w:rsid w:val="00F878AB"/>
    <w:rPr>
      <w:rFonts w:asciiTheme="majorHAnsi" w:eastAsiaTheme="majorEastAsia" w:hAnsiTheme="majorHAnsi" w:cstheme="majorBidi"/>
      <w:b/>
      <w:color w:val="080733" w:themeColor="text2"/>
      <w:spacing w:val="-10"/>
      <w:kern w:val="28"/>
      <w:sz w:val="52"/>
      <w:szCs w:val="56"/>
      <w:lang w:val="en-US"/>
    </w:rPr>
  </w:style>
  <w:style w:type="table" w:styleId="TableGrid">
    <w:name w:val="Table Grid"/>
    <w:basedOn w:val="TableNormal"/>
    <w:uiPriority w:val="39"/>
    <w:rsid w:val="00A874C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A874C1"/>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DDE4"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45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45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45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4577A" w:themeFill="accent1"/>
      </w:tcPr>
    </w:tblStylePr>
    <w:tblStylePr w:type="band1Vert">
      <w:tblPr/>
      <w:tcPr>
        <w:shd w:val="clear" w:color="auto" w:fill="E1BBC9" w:themeFill="accent1" w:themeFillTint="66"/>
      </w:tcPr>
    </w:tblStylePr>
    <w:tblStylePr w:type="band1Horz">
      <w:tblPr/>
      <w:tcPr>
        <w:shd w:val="clear" w:color="auto" w:fill="E1BBC9" w:themeFill="accent1" w:themeFillTint="66"/>
      </w:tcPr>
    </w:tblStylePr>
  </w:style>
  <w:style w:type="character" w:customStyle="1" w:styleId="Style1">
    <w:name w:val="Style1"/>
    <w:basedOn w:val="DefaultParagraphFont"/>
    <w:uiPriority w:val="1"/>
    <w:semiHidden/>
    <w:rsid w:val="007D1A2E"/>
    <w:rPr>
      <w:color w:val="A67C52" w:themeColor="background2"/>
      <w:bdr w:val="none" w:sz="0" w:space="0" w:color="auto"/>
    </w:rPr>
  </w:style>
  <w:style w:type="character" w:customStyle="1" w:styleId="Style2">
    <w:name w:val="Style2"/>
    <w:basedOn w:val="DefaultParagraphFont"/>
    <w:uiPriority w:val="1"/>
    <w:semiHidden/>
    <w:rsid w:val="007538BA"/>
    <w:rPr>
      <w:color w:val="A67C52" w:themeColor="background2"/>
      <w:bdr w:val="none" w:sz="0" w:space="0" w:color="auto"/>
    </w:rPr>
  </w:style>
  <w:style w:type="character" w:styleId="PlaceholderText">
    <w:name w:val="Placeholder Text"/>
    <w:basedOn w:val="DefaultParagraphFont"/>
    <w:uiPriority w:val="99"/>
    <w:semiHidden/>
    <w:rsid w:val="001E6866"/>
    <w:rPr>
      <w:color w:val="808080"/>
    </w:rPr>
  </w:style>
  <w:style w:type="character" w:customStyle="1" w:styleId="Heading1Char">
    <w:name w:val="Heading 1 Char"/>
    <w:basedOn w:val="DefaultParagraphFont"/>
    <w:link w:val="Heading1"/>
    <w:uiPriority w:val="9"/>
    <w:rsid w:val="007A346A"/>
    <w:rPr>
      <w:rFonts w:eastAsiaTheme="majorEastAsia" w:cstheme="majorBidi"/>
      <w:spacing w:val="6"/>
      <w:sz w:val="38"/>
      <w:szCs w:val="32"/>
      <w:lang w:val="en-US"/>
    </w:rPr>
  </w:style>
  <w:style w:type="character" w:customStyle="1" w:styleId="Style3">
    <w:name w:val="Style3"/>
    <w:basedOn w:val="DefaultParagraphFont"/>
    <w:uiPriority w:val="1"/>
    <w:semiHidden/>
    <w:rsid w:val="00466095"/>
    <w:rPr>
      <w:bdr w:val="none" w:sz="0" w:space="0" w:color="auto"/>
      <w:shd w:val="clear" w:color="auto" w:fill="FFFFFF" w:themeFill="background1"/>
    </w:rPr>
  </w:style>
  <w:style w:type="character" w:customStyle="1" w:styleId="Style4">
    <w:name w:val="Style4"/>
    <w:basedOn w:val="DefaultParagraphFont"/>
    <w:uiPriority w:val="1"/>
    <w:semiHidden/>
    <w:rsid w:val="00466095"/>
    <w:rPr>
      <w:bdr w:val="none" w:sz="0" w:space="0" w:color="auto"/>
      <w:shd w:val="clear" w:color="auto" w:fill="auto"/>
    </w:rPr>
  </w:style>
  <w:style w:type="character" w:customStyle="1" w:styleId="Style5">
    <w:name w:val="Style5"/>
    <w:basedOn w:val="DefaultParagraphFont"/>
    <w:uiPriority w:val="1"/>
    <w:semiHidden/>
    <w:rsid w:val="00E90185"/>
    <w:rPr>
      <w:bdr w:val="none" w:sz="0" w:space="0" w:color="auto"/>
      <w:shd w:val="pct5" w:color="auto" w:fill="auto"/>
    </w:rPr>
  </w:style>
  <w:style w:type="character" w:customStyle="1" w:styleId="Style6">
    <w:name w:val="Style6"/>
    <w:basedOn w:val="DefaultParagraphFont"/>
    <w:uiPriority w:val="1"/>
    <w:semiHidden/>
    <w:rsid w:val="00E90185"/>
    <w:rPr>
      <w:bdr w:val="none" w:sz="0" w:space="0" w:color="auto"/>
      <w:shd w:val="clear" w:color="auto" w:fill="auto"/>
    </w:rPr>
  </w:style>
  <w:style w:type="character" w:customStyle="1" w:styleId="Heading2Char">
    <w:name w:val="Heading 2 Char"/>
    <w:basedOn w:val="DefaultParagraphFont"/>
    <w:link w:val="Heading2"/>
    <w:uiPriority w:val="9"/>
    <w:rsid w:val="00F878AB"/>
    <w:rPr>
      <w:rFonts w:asciiTheme="majorHAnsi" w:eastAsiaTheme="majorEastAsia" w:hAnsiTheme="majorHAnsi" w:cstheme="majorBidi"/>
      <w:b/>
      <w:color w:val="080733" w:themeColor="text2"/>
      <w:spacing w:val="14"/>
      <w:sz w:val="32"/>
      <w:szCs w:val="26"/>
      <w:lang w:val="en-US"/>
    </w:rPr>
  </w:style>
  <w:style w:type="character" w:customStyle="1" w:styleId="Heading3Char">
    <w:name w:val="Heading 3 Char"/>
    <w:basedOn w:val="DefaultParagraphFont"/>
    <w:link w:val="Heading3"/>
    <w:uiPriority w:val="9"/>
    <w:semiHidden/>
    <w:rsid w:val="00F50A02"/>
    <w:rPr>
      <w:rFonts w:asciiTheme="majorHAnsi" w:eastAsiaTheme="majorEastAsia" w:hAnsiTheme="majorHAnsi" w:cstheme="majorBidi"/>
      <w:b/>
      <w:color w:val="B4577A" w:themeColor="accent1"/>
      <w:sz w:val="54"/>
      <w:szCs w:val="24"/>
      <w:lang w:val="en-US"/>
    </w:rPr>
  </w:style>
  <w:style w:type="paragraph" w:styleId="Header">
    <w:name w:val="header"/>
    <w:basedOn w:val="Normal"/>
    <w:link w:val="HeaderChar"/>
    <w:uiPriority w:val="99"/>
    <w:semiHidden/>
    <w:rsid w:val="007A346A"/>
    <w:pPr>
      <w:spacing w:line="240" w:lineRule="auto"/>
    </w:pPr>
  </w:style>
  <w:style w:type="character" w:customStyle="1" w:styleId="HeaderChar">
    <w:name w:val="Header Char"/>
    <w:basedOn w:val="DefaultParagraphFont"/>
    <w:link w:val="Header"/>
    <w:uiPriority w:val="99"/>
    <w:semiHidden/>
    <w:rsid w:val="007A346A"/>
    <w:rPr>
      <w:spacing w:val="14"/>
      <w:lang w:val="en-US"/>
    </w:rPr>
  </w:style>
  <w:style w:type="paragraph" w:styleId="Footer">
    <w:name w:val="footer"/>
    <w:basedOn w:val="Normal"/>
    <w:link w:val="FooterChar"/>
    <w:uiPriority w:val="99"/>
    <w:semiHidden/>
    <w:rsid w:val="007A346A"/>
    <w:pPr>
      <w:spacing w:line="240" w:lineRule="auto"/>
    </w:pPr>
  </w:style>
  <w:style w:type="character" w:customStyle="1" w:styleId="FooterChar">
    <w:name w:val="Footer Char"/>
    <w:basedOn w:val="DefaultParagraphFont"/>
    <w:link w:val="Footer"/>
    <w:uiPriority w:val="99"/>
    <w:semiHidden/>
    <w:rsid w:val="007A346A"/>
    <w:rPr>
      <w:spacing w:val="1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sv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18" Type="http://schemas.openxmlformats.org/officeDocument/2006/relationships/image" Target="media/image_rId18_document.jpeg"/><Relationship Id="rId19" Type="http://schemas.openxmlformats.org/officeDocument/2006/relationships/image" Target="media/image_rId19_document.png"/><Relationship Id="rId20" Type="http://schemas.openxmlformats.org/officeDocument/2006/relationships/image" Target="media/image_rId20_document.png"/></Relationships>
</file>

<file path=word/_rels/header1.xml.rels><?xml version="1.0" encoding="UTF-8" standalone="yes"?>
<Relationships xmlns="http://schemas.openxmlformats.org/package/2006/relationships"><Relationship Id="rId3" Type="http://schemas.openxmlformats.org/officeDocument/2006/relationships/hyperlink" Target="https://www.publicdomainpictures.net/en/view-image.php?image=158881&amp;picture=rose-vector-elements-05" TargetMode="External"/><Relationship Id="rId2" Type="http://schemas.microsoft.com/office/2007/relationships/hdphoto" Target="media/hdphoto1.wdp"/><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thoni\AppData\Roaming\Microsoft\Templates\Scroll%20dinner%20party%20menu.dotx" TargetMode="External"/></Relationships>
</file>

<file path=word/theme/theme1.xml><?xml version="1.0" encoding="utf-8"?>
<a:theme xmlns:a="http://schemas.openxmlformats.org/drawingml/2006/main" name="Тема Office">
  <a:themeElements>
    <a:clrScheme name="Custom 11">
      <a:dk1>
        <a:sysClr val="windowText" lastClr="000000"/>
      </a:dk1>
      <a:lt1>
        <a:sysClr val="window" lastClr="FFFFFF"/>
      </a:lt1>
      <a:dk2>
        <a:srgbClr val="080733"/>
      </a:dk2>
      <a:lt2>
        <a:srgbClr val="A67C52"/>
      </a:lt2>
      <a:accent1>
        <a:srgbClr val="B4577A"/>
      </a:accent1>
      <a:accent2>
        <a:srgbClr val="CDC6A0"/>
      </a:accent2>
      <a:accent3>
        <a:srgbClr val="002754"/>
      </a:accent3>
      <a:accent4>
        <a:srgbClr val="58641D"/>
      </a:accent4>
      <a:accent5>
        <a:srgbClr val="379392"/>
      </a:accent5>
      <a:accent6>
        <a:srgbClr val="757780"/>
      </a:accent6>
      <a:hlink>
        <a:srgbClr val="A67C52"/>
      </a:hlink>
      <a:folHlink>
        <a:srgbClr val="A67C52"/>
      </a:folHlink>
    </a:clrScheme>
    <a:fontScheme name="Custom 11">
      <a:majorFont>
        <a:latin typeface="Edwardian Script ITC"/>
        <a:ea typeface=""/>
        <a:cs typeface=""/>
      </a:majorFont>
      <a:minorFont>
        <a:latin typeface="Arial Narrow"/>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3"/>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C754D-BEF5-4D03-865B-441745797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Scroll dinner party menu</Template>
  <TotalTime>0</TotalTime>
  <Pages>5</Pages>
  <Words>74</Words>
  <Characters>428</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2022-06-04T05:27:00Z</dcterms:created>
  <dcterms:modified xsi:type="dcterms:W3CDTF">2022-06-28T20:33:00Z</dcterms:modified>
</cp:coreProperties>
</file>